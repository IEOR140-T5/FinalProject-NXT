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C5" w:rsidRDefault="00DC03C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5248275</wp:posOffset>
                </wp:positionV>
                <wp:extent cx="2857500" cy="666750"/>
                <wp:effectExtent l="0" t="0" r="381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8.5pt;margin-top:413.25pt;width:225pt;height:5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5248275</wp:posOffset>
                </wp:positionV>
                <wp:extent cx="942975" cy="666750"/>
                <wp:effectExtent l="0" t="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18.5pt;margin-top:413.25pt;width:74.25pt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5248275</wp:posOffset>
                </wp:positionV>
                <wp:extent cx="962025" cy="66675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2.75pt;margin-top:413.25pt;width:75.75pt;height:5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2924175</wp:posOffset>
                </wp:positionV>
                <wp:extent cx="933450" cy="400050"/>
                <wp:effectExtent l="0" t="0" r="381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7.25pt;margin-top:230.25pt;width:73.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2924175</wp:posOffset>
                </wp:positionV>
                <wp:extent cx="1238250" cy="400050"/>
                <wp:effectExtent l="38100" t="0" r="190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29.75pt;margin-top:230.25pt;width:97.5pt;height:31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847725</wp:posOffset>
                </wp:positionV>
                <wp:extent cx="2552700" cy="847725"/>
                <wp:effectExtent l="0" t="0" r="762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8pt;margin-top:66.75pt;width:201pt;height:6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847725</wp:posOffset>
                </wp:positionV>
                <wp:extent cx="371475" cy="847725"/>
                <wp:effectExtent l="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8pt;margin-top:66.75pt;width:29.25pt;height:6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847725</wp:posOffset>
                </wp:positionV>
                <wp:extent cx="1657350" cy="847725"/>
                <wp:effectExtent l="38100" t="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7.5pt;margin-top:66.75pt;width:130.5pt;height:66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D53B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9835" wp14:editId="02FC0CFD">
                <wp:simplePos x="0" y="0"/>
                <wp:positionH relativeFrom="column">
                  <wp:posOffset>742950</wp:posOffset>
                </wp:positionH>
                <wp:positionV relativeFrom="paragraph">
                  <wp:posOffset>3390900</wp:posOffset>
                </wp:positionV>
                <wp:extent cx="1590675" cy="18573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4F3" w:rsidRPr="008F03C0" w:rsidRDefault="008C34F3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</w:rPr>
                            </w:pPr>
                            <w:r w:rsidRPr="008F03C0">
                              <w:rPr>
                                <w:b/>
                              </w:rPr>
                              <w:t>Scanner</w:t>
                            </w:r>
                          </w:p>
                          <w:p w:rsidR="008C34F3" w:rsidRDefault="008C34F3">
                            <w:r>
                              <w:t>scanLights();</w:t>
                            </w:r>
                            <w:r>
                              <w:br/>
                              <w:t>calculateBearings();</w:t>
                            </w:r>
                            <w:r>
                              <w:br/>
                              <w:t>getDistanceToWall();</w:t>
                            </w:r>
                            <w:r>
                              <w:br/>
                              <w:t>getDistance();</w:t>
                            </w:r>
                            <w:r>
                              <w:br/>
                              <w:t>rotateTo();</w:t>
                            </w:r>
                            <w:r>
                              <w:br/>
                              <w:t>getHeadAngle();</w:t>
                            </w:r>
                            <w:r>
                              <w:br/>
                              <w:t>getBearings();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5pt;margin-top:267pt;width:125.2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">
                <v:textbox>
                  <w:txbxContent>
                    <w:p w:rsidR="008C34F3" w:rsidRPr="008F03C0" w:rsidRDefault="008C34F3">
                      <w:pPr>
                        <w:pBdr>
                          <w:bottom w:val="single" w:sz="6" w:space="1" w:color="auto"/>
                        </w:pBdr>
                        <w:rPr>
                          <w:b/>
                        </w:rPr>
                      </w:pPr>
                      <w:r w:rsidRPr="008F03C0">
                        <w:rPr>
                          <w:b/>
                        </w:rPr>
                        <w:t>Scanner</w:t>
                      </w:r>
                    </w:p>
                    <w:p w:rsidR="008C34F3" w:rsidRDefault="008C34F3">
                      <w:r>
                        <w:t>scanLights();</w:t>
                      </w:r>
                      <w:r>
                        <w:br/>
                        <w:t>calculateBearings();</w:t>
                      </w:r>
                      <w:r>
                        <w:br/>
                        <w:t>getDistanceToWall();</w:t>
                      </w:r>
                      <w:r>
                        <w:br/>
                        <w:t>getDistance();</w:t>
                      </w:r>
                      <w:r>
                        <w:br/>
                        <w:t>rotateTo();</w:t>
                      </w:r>
                      <w:r>
                        <w:br/>
                        <w:t>getHeadAngle();</w:t>
                      </w:r>
                      <w:r>
                        <w:br/>
                        <w:t>getBearings();</w:t>
                      </w:r>
                    </w:p>
                  </w:txbxContent>
                </v:textbox>
              </v:shape>
            </w:pict>
          </mc:Fallback>
        </mc:AlternateContent>
      </w:r>
      <w:r w:rsidR="000B50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2EA93" wp14:editId="2DEDF3BA">
                <wp:simplePos x="0" y="0"/>
                <wp:positionH relativeFrom="column">
                  <wp:posOffset>3305175</wp:posOffset>
                </wp:positionH>
                <wp:positionV relativeFrom="paragraph">
                  <wp:posOffset>3390900</wp:posOffset>
                </wp:positionV>
                <wp:extent cx="1543050" cy="18573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4F3" w:rsidRPr="008F03C0" w:rsidRDefault="008C34F3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</w:rPr>
                            </w:pPr>
                            <w:r w:rsidRPr="008F03C0">
                              <w:rPr>
                                <w:b/>
                              </w:rPr>
                              <w:t>Pose</w:t>
                            </w:r>
                          </w:p>
                          <w:p w:rsidR="008C34F3" w:rsidRDefault="008C34F3">
                            <w:r>
                              <w:t>setLocation();</w:t>
                            </w:r>
                            <w:r w:rsidR="006C717E">
                              <w:br/>
                              <w:t>setHeading();</w:t>
                            </w:r>
                            <w:r>
                              <w:br/>
                              <w:t>getX();</w:t>
                            </w:r>
                            <w:r>
                              <w:br/>
                              <w:t>getY();</w:t>
                            </w:r>
                            <w:r w:rsidR="006C717E">
                              <w:br/>
                              <w:t>getLocation();</w:t>
                            </w:r>
                            <w:r w:rsidR="006C717E">
                              <w:br/>
                              <w:t>getHeading();</w:t>
                            </w:r>
                            <w:r>
                              <w:br/>
                              <w:t>relativeBearing()</w:t>
                            </w:r>
                            <w:r w:rsidR="006D0BD5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0.25pt;margin-top:267pt;width:121.5pt;height:14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">
                <v:textbox>
                  <w:txbxContent>
                    <w:p w:rsidR="008C34F3" w:rsidRPr="008F03C0" w:rsidRDefault="008C34F3">
                      <w:pPr>
                        <w:pBdr>
                          <w:bottom w:val="single" w:sz="6" w:space="1" w:color="auto"/>
                        </w:pBdr>
                        <w:rPr>
                          <w:b/>
                        </w:rPr>
                      </w:pPr>
                      <w:r w:rsidRPr="008F03C0">
                        <w:rPr>
                          <w:b/>
                        </w:rPr>
                        <w:t>Pose</w:t>
                      </w:r>
                    </w:p>
                    <w:p w:rsidR="008C34F3" w:rsidRDefault="008C34F3">
                      <w:r>
                        <w:t>setLocation();</w:t>
                      </w:r>
                      <w:r w:rsidR="006C717E">
                        <w:br/>
                        <w:t>setHeading();</w:t>
                      </w:r>
                      <w:r>
                        <w:br/>
                        <w:t>getX();</w:t>
                      </w:r>
                      <w:r>
                        <w:br/>
                        <w:t>getY();</w:t>
                      </w:r>
                      <w:r w:rsidR="006C717E">
                        <w:br/>
                        <w:t>getLocation();</w:t>
                      </w:r>
                      <w:r w:rsidR="006C717E">
                        <w:br/>
                        <w:t>getHeading();</w:t>
                      </w:r>
                      <w:r>
                        <w:br/>
                        <w:t>relativeBearing()</w:t>
                      </w:r>
                      <w:r w:rsidR="006D0BD5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B50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BF6D2" wp14:editId="0C289E60">
                <wp:simplePos x="0" y="0"/>
                <wp:positionH relativeFrom="column">
                  <wp:posOffset>2276475</wp:posOffset>
                </wp:positionH>
                <wp:positionV relativeFrom="paragraph">
                  <wp:posOffset>1781175</wp:posOffset>
                </wp:positionV>
                <wp:extent cx="1390650" cy="11334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4F3" w:rsidRPr="008F03C0" w:rsidRDefault="008C34F3" w:rsidP="003C1095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b/>
                              </w:rPr>
                            </w:pPr>
                            <w:r w:rsidRPr="008F03C0">
                              <w:rPr>
                                <w:b/>
                              </w:rPr>
                              <w:t>Locator</w:t>
                            </w:r>
                          </w:p>
                          <w:p w:rsidR="008C34F3" w:rsidRDefault="008C34F3" w:rsidP="003C1095">
                            <w:pPr>
                              <w:spacing w:line="240" w:lineRule="auto"/>
                            </w:pPr>
                            <w:r>
                              <w:t>scanBeacon();</w:t>
                            </w:r>
                            <w:r>
                              <w:br/>
                              <w:t>locate();</w:t>
                            </w:r>
                            <w:r>
                              <w:br/>
                              <w:t>fixPosition();</w:t>
                            </w:r>
                            <w:r>
                              <w:br/>
                              <w:t>normalize();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9.25pt;margin-top:140.25pt;width:109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">
                <v:textbox>
                  <w:txbxContent>
                    <w:p w:rsidR="008C34F3" w:rsidRPr="008F03C0" w:rsidRDefault="008C34F3" w:rsidP="003C1095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b/>
                        </w:rPr>
                      </w:pPr>
                      <w:r w:rsidRPr="008F03C0">
                        <w:rPr>
                          <w:b/>
                        </w:rPr>
                        <w:t>Locator</w:t>
                      </w:r>
                    </w:p>
                    <w:p w:rsidR="008C34F3" w:rsidRDefault="008C34F3" w:rsidP="003C1095">
                      <w:pPr>
                        <w:spacing w:line="240" w:lineRule="auto"/>
                      </w:pPr>
                      <w:r>
                        <w:t>scanBeacon();</w:t>
                      </w:r>
                      <w:r>
                        <w:br/>
                        <w:t>locate();</w:t>
                      </w:r>
                      <w:r>
                        <w:br/>
                        <w:t>fixPosition();</w:t>
                      </w:r>
                      <w:r>
                        <w:br/>
                        <w:t>normalize();</w:t>
                      </w:r>
                    </w:p>
                  </w:txbxContent>
                </v:textbox>
              </v:shape>
            </w:pict>
          </mc:Fallback>
        </mc:AlternateContent>
      </w:r>
      <w:r w:rsidR="000B50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07250" wp14:editId="623E2BB2">
                <wp:simplePos x="0" y="0"/>
                <wp:positionH relativeFrom="column">
                  <wp:posOffset>4457700</wp:posOffset>
                </wp:positionH>
                <wp:positionV relativeFrom="paragraph">
                  <wp:posOffset>1781175</wp:posOffset>
                </wp:positionV>
                <wp:extent cx="1390650" cy="11430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7FA" w:rsidRPr="008F03C0" w:rsidRDefault="009F67F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</w:rPr>
                            </w:pPr>
                            <w:r w:rsidRPr="008F03C0">
                              <w:rPr>
                                <w:b/>
                              </w:rPr>
                              <w:t>DifferentialPilot</w:t>
                            </w:r>
                          </w:p>
                          <w:p w:rsidR="009F67FA" w:rsidRDefault="00046541">
                            <w:r>
                              <w:t>setAcceleration();</w:t>
                            </w:r>
                            <w:r>
                              <w:br/>
                              <w:t>setTravelSpeed();</w:t>
                            </w:r>
                            <w:r>
                              <w:br/>
                              <w:t>setRotationSpeed();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51pt;margin-top:140.25pt;width:109.5pt;height:9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" fillcolor="white [3201]" strokeweight=".5pt">
                <v:textbox>
                  <w:txbxContent>
                    <w:p w:rsidR="009F67FA" w:rsidRPr="008F03C0" w:rsidRDefault="009F67FA">
                      <w:pPr>
                        <w:pBdr>
                          <w:bottom w:val="single" w:sz="6" w:space="1" w:color="auto"/>
                        </w:pBdr>
                        <w:rPr>
                          <w:b/>
                        </w:rPr>
                      </w:pPr>
                      <w:r w:rsidRPr="008F03C0">
                        <w:rPr>
                          <w:b/>
                        </w:rPr>
                        <w:t>DifferentialPilot</w:t>
                      </w:r>
                    </w:p>
                    <w:p w:rsidR="009F67FA" w:rsidRDefault="00046541">
                      <w:r>
                        <w:t>setAcceleration();</w:t>
                      </w:r>
                      <w:r>
                        <w:br/>
                        <w:t>setTravelSpeed();</w:t>
                      </w:r>
                      <w:r>
                        <w:br/>
                        <w:t>setRotationSpeed();</w:t>
                      </w:r>
                    </w:p>
                  </w:txbxContent>
                </v:textbox>
              </v:shape>
            </w:pict>
          </mc:Fallback>
        </mc:AlternateContent>
      </w:r>
      <w:r w:rsidR="000B50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F3431" wp14:editId="7621FE2F">
                <wp:simplePos x="0" y="0"/>
                <wp:positionH relativeFrom="column">
                  <wp:posOffset>1592580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20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A91" w:rsidRPr="008F03C0" w:rsidRDefault="004B3A91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</w:rPr>
                            </w:pPr>
                            <w:r w:rsidRPr="008F03C0">
                              <w:rPr>
                                <w:b/>
                              </w:rPr>
                              <w:t>Milestone3</w:t>
                            </w:r>
                          </w:p>
                          <w:p w:rsidR="004B3A91" w:rsidRDefault="004B3A91">
                            <w:r>
                              <w:t>Main();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5.4pt;margin-top:0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">
                <v:textbox style="mso-fit-shape-to-text:t">
                  <w:txbxContent>
                    <w:p w:rsidR="004B3A91" w:rsidRPr="008F03C0" w:rsidRDefault="004B3A91">
                      <w:pPr>
                        <w:pBdr>
                          <w:bottom w:val="single" w:sz="6" w:space="1" w:color="auto"/>
                        </w:pBdr>
                        <w:rPr>
                          <w:b/>
                        </w:rPr>
                      </w:pPr>
                      <w:r w:rsidRPr="008F03C0">
                        <w:rPr>
                          <w:b/>
                        </w:rPr>
                        <w:t>Milestone3</w:t>
                      </w:r>
                    </w:p>
                    <w:p w:rsidR="004B3A91" w:rsidRDefault="004B3A91">
                      <w:r>
                        <w:t>Main();</w:t>
                      </w:r>
                    </w:p>
                  </w:txbxContent>
                </v:textbox>
              </v:shape>
            </w:pict>
          </mc:Fallback>
        </mc:AlternateContent>
      </w:r>
      <w:r w:rsidR="009F6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14EBB" wp14:editId="45D626F0">
                <wp:simplePos x="0" y="0"/>
                <wp:positionH relativeFrom="column">
                  <wp:posOffset>-304800</wp:posOffset>
                </wp:positionH>
                <wp:positionV relativeFrom="paragraph">
                  <wp:posOffset>1781175</wp:posOffset>
                </wp:positionV>
                <wp:extent cx="1695450" cy="1403985"/>
                <wp:effectExtent l="0" t="0" r="1905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355" w:rsidRPr="008F03C0" w:rsidRDefault="009E735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</w:rPr>
                            </w:pPr>
                            <w:r w:rsidRPr="008F03C0">
                              <w:rPr>
                                <w:b/>
                              </w:rPr>
                              <w:t>DataLogger</w:t>
                            </w:r>
                          </w:p>
                          <w:p w:rsidR="009E7355" w:rsidRDefault="009E7355">
                            <w:r>
                              <w:t>writeLog();</w:t>
                            </w:r>
                            <w:r>
                              <w:br/>
                              <w:t>transmit();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24pt;margin-top:140.25pt;width:133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">
                <v:textbox style="mso-fit-shape-to-text:t">
                  <w:txbxContent>
                    <w:p w:rsidR="009E7355" w:rsidRPr="008F03C0" w:rsidRDefault="009E7355">
                      <w:pPr>
                        <w:pBdr>
                          <w:bottom w:val="single" w:sz="6" w:space="1" w:color="auto"/>
                        </w:pBdr>
                        <w:rPr>
                          <w:b/>
                        </w:rPr>
                      </w:pPr>
                      <w:r w:rsidRPr="008F03C0">
                        <w:rPr>
                          <w:b/>
                        </w:rPr>
                        <w:t>DataLogger</w:t>
                      </w:r>
                    </w:p>
                    <w:p w:rsidR="009E7355" w:rsidRDefault="009E7355">
                      <w:r>
                        <w:t>writeLog();</w:t>
                      </w:r>
                      <w:r>
                        <w:br/>
                        <w:t>transmit();</w:t>
                      </w:r>
                    </w:p>
                  </w:txbxContent>
                </v:textbox>
              </v:shape>
            </w:pict>
          </mc:Fallback>
        </mc:AlternateContent>
      </w:r>
      <w:r w:rsidR="004B3A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65067" wp14:editId="6FC75595">
                <wp:simplePos x="0" y="0"/>
                <wp:positionH relativeFrom="column">
                  <wp:posOffset>-304800</wp:posOffset>
                </wp:positionH>
                <wp:positionV relativeFrom="paragraph">
                  <wp:posOffset>5962650</wp:posOffset>
                </wp:positionV>
                <wp:extent cx="1504950" cy="5905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36A" w:rsidRPr="008F03C0" w:rsidRDefault="00A7336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</w:rPr>
                            </w:pPr>
                            <w:r w:rsidRPr="008F03C0">
                              <w:rPr>
                                <w:b/>
                              </w:rPr>
                              <w:t>NXTRegulatedMotor</w:t>
                            </w:r>
                          </w:p>
                          <w:p w:rsidR="00A7336A" w:rsidRDefault="00A7336A"/>
                          <w:p w:rsidR="00A7336A" w:rsidRDefault="00A733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4pt;margin-top:469.5pt;width:118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">
                <v:textbox>
                  <w:txbxContent>
                    <w:p w:rsidR="00A7336A" w:rsidRPr="008F03C0" w:rsidRDefault="00A7336A">
                      <w:pPr>
                        <w:pBdr>
                          <w:bottom w:val="single" w:sz="6" w:space="1" w:color="auto"/>
                        </w:pBdr>
                        <w:rPr>
                          <w:b/>
                        </w:rPr>
                      </w:pPr>
                      <w:r w:rsidRPr="008F03C0">
                        <w:rPr>
                          <w:b/>
                        </w:rPr>
                        <w:t>NXTRegulatedMotor</w:t>
                      </w:r>
                    </w:p>
                    <w:p w:rsidR="00A7336A" w:rsidRDefault="00A7336A"/>
                    <w:p w:rsidR="00A7336A" w:rsidRDefault="00A7336A"/>
                  </w:txbxContent>
                </v:textbox>
              </v:shape>
            </w:pict>
          </mc:Fallback>
        </mc:AlternateContent>
      </w:r>
      <w:r w:rsidR="004B3A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B30FC" wp14:editId="0D031721">
                <wp:simplePos x="0" y="0"/>
                <wp:positionH relativeFrom="column">
                  <wp:posOffset>1590675</wp:posOffset>
                </wp:positionH>
                <wp:positionV relativeFrom="paragraph">
                  <wp:posOffset>5962650</wp:posOffset>
                </wp:positionV>
                <wp:extent cx="1504950" cy="5905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36A" w:rsidRPr="008F03C0" w:rsidRDefault="00A7336A" w:rsidP="00A7336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</w:rPr>
                            </w:pPr>
                            <w:r w:rsidRPr="008F03C0">
                              <w:rPr>
                                <w:b/>
                              </w:rPr>
                              <w:t>LightSensor</w:t>
                            </w:r>
                          </w:p>
                          <w:p w:rsidR="00A7336A" w:rsidRDefault="00A7336A" w:rsidP="00A7336A"/>
                          <w:p w:rsidR="00A7336A" w:rsidRDefault="00A7336A" w:rsidP="00A733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5.25pt;margin-top:469.5pt;width:118.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">
                <v:textbox>
                  <w:txbxContent>
                    <w:p w:rsidR="00A7336A" w:rsidRPr="008F03C0" w:rsidRDefault="00A7336A" w:rsidP="00A7336A">
                      <w:pPr>
                        <w:pBdr>
                          <w:bottom w:val="single" w:sz="6" w:space="1" w:color="auto"/>
                        </w:pBdr>
                        <w:rPr>
                          <w:b/>
                        </w:rPr>
                      </w:pPr>
                      <w:r w:rsidRPr="008F03C0">
                        <w:rPr>
                          <w:b/>
                        </w:rPr>
                        <w:t>LightSensor</w:t>
                      </w:r>
                    </w:p>
                    <w:p w:rsidR="00A7336A" w:rsidRDefault="00A7336A" w:rsidP="00A7336A"/>
                    <w:p w:rsidR="00A7336A" w:rsidRDefault="00A7336A" w:rsidP="00A7336A"/>
                  </w:txbxContent>
                </v:textbox>
              </v:shape>
            </w:pict>
          </mc:Fallback>
        </mc:AlternateContent>
      </w:r>
      <w:r w:rsidR="004B3A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B0FD3" wp14:editId="39BAEC64">
                <wp:simplePos x="0" y="0"/>
                <wp:positionH relativeFrom="column">
                  <wp:posOffset>3562350</wp:posOffset>
                </wp:positionH>
                <wp:positionV relativeFrom="paragraph">
                  <wp:posOffset>5962650</wp:posOffset>
                </wp:positionV>
                <wp:extent cx="1504950" cy="5905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36A" w:rsidRPr="008F03C0" w:rsidRDefault="00A7336A" w:rsidP="00A7336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</w:rPr>
                            </w:pPr>
                            <w:bookmarkStart w:id="0" w:name="_GoBack"/>
                            <w:r w:rsidRPr="008F03C0">
                              <w:rPr>
                                <w:b/>
                              </w:rPr>
                              <w:t>UltrasonicSensor</w:t>
                            </w:r>
                          </w:p>
                          <w:bookmarkEnd w:id="0"/>
                          <w:p w:rsidR="00A7336A" w:rsidRDefault="00A7336A" w:rsidP="00A7336A"/>
                          <w:p w:rsidR="00A7336A" w:rsidRDefault="00A7336A" w:rsidP="00A733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0.5pt;margin-top:469.5pt;width:118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">
                <v:textbox>
                  <w:txbxContent>
                    <w:p w:rsidR="00A7336A" w:rsidRPr="008F03C0" w:rsidRDefault="00A7336A" w:rsidP="00A7336A">
                      <w:pPr>
                        <w:pBdr>
                          <w:bottom w:val="single" w:sz="6" w:space="1" w:color="auto"/>
                        </w:pBdr>
                        <w:rPr>
                          <w:b/>
                        </w:rPr>
                      </w:pPr>
                      <w:bookmarkStart w:id="1" w:name="_GoBack"/>
                      <w:r w:rsidRPr="008F03C0">
                        <w:rPr>
                          <w:b/>
                        </w:rPr>
                        <w:t>UltrasonicSensor</w:t>
                      </w:r>
                    </w:p>
                    <w:bookmarkEnd w:id="1"/>
                    <w:p w:rsidR="00A7336A" w:rsidRDefault="00A7336A" w:rsidP="00A7336A"/>
                    <w:p w:rsidR="00A7336A" w:rsidRDefault="00A7336A" w:rsidP="00A7336A"/>
                  </w:txbxContent>
                </v:textbox>
              </v:shape>
            </w:pict>
          </mc:Fallback>
        </mc:AlternateContent>
      </w:r>
    </w:p>
    <w:sectPr w:rsidR="00BB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95"/>
    <w:rsid w:val="00046541"/>
    <w:rsid w:val="000B50F9"/>
    <w:rsid w:val="002269DB"/>
    <w:rsid w:val="00321248"/>
    <w:rsid w:val="003B06F6"/>
    <w:rsid w:val="003C1095"/>
    <w:rsid w:val="00452D48"/>
    <w:rsid w:val="004B3A91"/>
    <w:rsid w:val="004D7661"/>
    <w:rsid w:val="006C717E"/>
    <w:rsid w:val="006D0BD5"/>
    <w:rsid w:val="00715120"/>
    <w:rsid w:val="008C34F3"/>
    <w:rsid w:val="008F03C0"/>
    <w:rsid w:val="009358ED"/>
    <w:rsid w:val="009E7355"/>
    <w:rsid w:val="009F67FA"/>
    <w:rsid w:val="00A7336A"/>
    <w:rsid w:val="00B75A4C"/>
    <w:rsid w:val="00BB79C5"/>
    <w:rsid w:val="00CC4133"/>
    <w:rsid w:val="00D53BC7"/>
    <w:rsid w:val="00DA1685"/>
    <w:rsid w:val="00DC03CA"/>
    <w:rsid w:val="00E9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981B-A7EA-4F98-AB9E-C76F14F9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40FA80FC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kid</cp:lastModifiedBy>
  <cp:revision>23</cp:revision>
  <dcterms:created xsi:type="dcterms:W3CDTF">2013-11-08T01:30:00Z</dcterms:created>
  <dcterms:modified xsi:type="dcterms:W3CDTF">2013-11-08T01:58:00Z</dcterms:modified>
</cp:coreProperties>
</file>